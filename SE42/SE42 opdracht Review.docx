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8D3" w:rsidRDefault="003328D3" w:rsidP="00367954">
      <w:pPr>
        <w:pStyle w:val="Heading1"/>
      </w:pPr>
      <w:r>
        <w:t>Opdracht review</w:t>
      </w:r>
    </w:p>
    <w:p w:rsidR="003328D3" w:rsidRDefault="003328D3" w:rsidP="00367954"/>
    <w:p w:rsidR="003328D3" w:rsidRDefault="003328D3" w:rsidP="00367954">
      <w:r>
        <w:t>In deze opdracht ga je de code van je PTS4 project reviewen. Verdeel je projectgroep in twee of drie subgroepen. Elke subgroep brengt het stuk code in waar zij voor verantwoordelijk is geweest. Deze code wordt door de andere subgroepen gereviewd.  Dit doe je volgens het proces dat in de les behandeld is. De volledige code van het project komt zo aan bod.</w:t>
      </w:r>
    </w:p>
    <w:p w:rsidR="003328D3" w:rsidRPr="00367954" w:rsidRDefault="003328D3" w:rsidP="00367954">
      <w:r>
        <w:t>Je loopt de te reviewen code door aan de hand van de aandachtspunten uit “Java Checklist.doc” . Eventuele bevindingen kun je notuleren in het “Prince2 quality review sheet”.</w:t>
      </w:r>
    </w:p>
    <w:sectPr w:rsidR="003328D3" w:rsidRPr="00367954" w:rsidSect="00D02F1D">
      <w:footerReference w:type="default" r:id="rI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28D3" w:rsidRDefault="003328D3" w:rsidP="00367954">
      <w:pPr>
        <w:spacing w:after="0" w:line="240" w:lineRule="auto"/>
      </w:pPr>
      <w:r>
        <w:separator/>
      </w:r>
    </w:p>
  </w:endnote>
  <w:endnote w:type="continuationSeparator" w:id="1">
    <w:p w:rsidR="003328D3" w:rsidRDefault="003328D3" w:rsidP="003679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8D3" w:rsidRDefault="003328D3" w:rsidP="00393E15">
    <w:pPr>
      <w:pStyle w:val="Footer"/>
      <w:tabs>
        <w:tab w:val="clear" w:pos="9072"/>
      </w:tabs>
    </w:pPr>
    <w:r>
      <w:t>SE42</w:t>
    </w:r>
    <w:r>
      <w:tab/>
      <w:t>review voorjaar 2010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28D3" w:rsidRDefault="003328D3" w:rsidP="00367954">
      <w:pPr>
        <w:spacing w:after="0" w:line="240" w:lineRule="auto"/>
      </w:pPr>
      <w:r>
        <w:separator/>
      </w:r>
    </w:p>
  </w:footnote>
  <w:footnote w:type="continuationSeparator" w:id="1">
    <w:p w:rsidR="003328D3" w:rsidRDefault="003328D3" w:rsidP="0036795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67954"/>
    <w:rsid w:val="00113E41"/>
    <w:rsid w:val="00265834"/>
    <w:rsid w:val="003328D3"/>
    <w:rsid w:val="00345151"/>
    <w:rsid w:val="00367954"/>
    <w:rsid w:val="00393E15"/>
    <w:rsid w:val="0048544B"/>
    <w:rsid w:val="00501558"/>
    <w:rsid w:val="00723E7C"/>
    <w:rsid w:val="00963ADA"/>
    <w:rsid w:val="00AD0FE6"/>
    <w:rsid w:val="00D02F1D"/>
    <w:rsid w:val="00D1000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F1D"/>
    <w:pPr>
      <w:spacing w:after="200" w:line="276" w:lineRule="auto"/>
    </w:pPr>
    <w:rPr>
      <w:rFonts w:cs="Calibri"/>
      <w:lang w:val="nl-NL"/>
    </w:rPr>
  </w:style>
  <w:style w:type="paragraph" w:styleId="Heading1">
    <w:name w:val="heading 1"/>
    <w:basedOn w:val="Normal"/>
    <w:next w:val="Normal"/>
    <w:link w:val="Heading1Char"/>
    <w:uiPriority w:val="99"/>
    <w:qFormat/>
    <w:rsid w:val="00367954"/>
    <w:pPr>
      <w:keepNext/>
      <w:keepLines/>
      <w:spacing w:before="480" w:after="0"/>
      <w:outlineLvl w:val="0"/>
    </w:pPr>
    <w:rPr>
      <w:rFonts w:ascii="Cambria" w:eastAsia="Times New Roman" w:hAnsi="Cambria" w:cs="Cambria"/>
      <w:b/>
      <w:bCs/>
      <w:color w:val="365F91"/>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67954"/>
    <w:rPr>
      <w:rFonts w:ascii="Cambria" w:hAnsi="Cambria" w:cs="Cambria"/>
      <w:b/>
      <w:bCs/>
      <w:color w:val="365F91"/>
      <w:sz w:val="28"/>
      <w:szCs w:val="28"/>
    </w:rPr>
  </w:style>
  <w:style w:type="paragraph" w:styleId="Header">
    <w:name w:val="header"/>
    <w:basedOn w:val="Normal"/>
    <w:link w:val="HeaderChar"/>
    <w:uiPriority w:val="99"/>
    <w:semiHidden/>
    <w:rsid w:val="00367954"/>
    <w:pPr>
      <w:tabs>
        <w:tab w:val="center" w:pos="4536"/>
        <w:tab w:val="right" w:pos="9072"/>
      </w:tabs>
      <w:spacing w:after="0" w:line="240" w:lineRule="auto"/>
    </w:pPr>
  </w:style>
  <w:style w:type="character" w:customStyle="1" w:styleId="HeaderChar">
    <w:name w:val="Header Char"/>
    <w:basedOn w:val="DefaultParagraphFont"/>
    <w:link w:val="Header"/>
    <w:uiPriority w:val="99"/>
    <w:semiHidden/>
    <w:locked/>
    <w:rsid w:val="00367954"/>
  </w:style>
  <w:style w:type="paragraph" w:styleId="Footer">
    <w:name w:val="footer"/>
    <w:basedOn w:val="Normal"/>
    <w:link w:val="FooterChar"/>
    <w:uiPriority w:val="99"/>
    <w:semiHidden/>
    <w:rsid w:val="00367954"/>
    <w:pPr>
      <w:tabs>
        <w:tab w:val="center" w:pos="4536"/>
        <w:tab w:val="right" w:pos="9072"/>
      </w:tabs>
      <w:spacing w:after="0" w:line="240" w:lineRule="auto"/>
    </w:pPr>
  </w:style>
  <w:style w:type="character" w:customStyle="1" w:styleId="FooterChar">
    <w:name w:val="Footer Char"/>
    <w:basedOn w:val="DefaultParagraphFont"/>
    <w:link w:val="Footer"/>
    <w:uiPriority w:val="99"/>
    <w:semiHidden/>
    <w:locked/>
    <w:rsid w:val="00367954"/>
  </w:style>
  <w:style w:type="paragraph" w:styleId="BalloonText">
    <w:name w:val="Balloon Text"/>
    <w:basedOn w:val="Normal"/>
    <w:link w:val="BalloonTextChar"/>
    <w:uiPriority w:val="99"/>
    <w:semiHidden/>
    <w:rsid w:val="00367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679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customXml" Target="/customXml/item2.xml"/>
  <Relationship Id="rId11" Type="http://schemas.openxmlformats.org/officeDocument/2006/relationships/customXml" Target="/customXml/item3.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otnotes" Target="footnotes.xml"/>
  <Relationship Id="rId5" Type="http://schemas.openxmlformats.org/officeDocument/2006/relationships/endnotes" Target="endnotes.xml"/>
  <Relationship Id="rId6" Type="http://schemas.openxmlformats.org/officeDocument/2006/relationships/footer" Target="footer1.xml"/>
  <Relationship Id="rId7" Type="http://schemas.openxmlformats.org/officeDocument/2006/relationships/fontTable" Target="fontTable.xml"/>
  <Relationship Id="rId8" Type="http://schemas.openxmlformats.org/officeDocument/2006/relationships/theme" Target="theme/theme1.xml"/>
  <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_rels/item2.xml.rels><?xml version="1.0" encoding="UTF-8"?>

<Relationships xmlns="http://schemas.openxmlformats.org/package/2006/relationships">
  <Relationship Id="rId1" Type="http://schemas.openxmlformats.org/officeDocument/2006/relationships/customXmlProps" Target="itemProps2.xml"/>
</Relationships>

</file>

<file path=customXml/_rels/item3.xml.rels><?xml version="1.0" encoding="UTF-8"?>

<Relationships xmlns="http://schemas.openxmlformats.org/package/2006/relationships">
  <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79932BC35A8A46B6AC251A45F679D7" ma:contentTypeVersion="19" ma:contentTypeDescription="Create a new document." ma:contentTypeScope="" ma:versionID="7be5515eac5dd380f2f9faa21b0cc7e3">
  <xsd:schema xmlns:xsd="http://www.w3.org/2001/XMLSchema" xmlns:xs="http://www.w3.org/2001/XMLSchema" xmlns:p="http://schemas.microsoft.com/office/2006/metadata/properties" xmlns:ns2="B1BA16FE-AC2E-4D05-A125-0F7421B0F699" targetNamespace="http://schemas.microsoft.com/office/2006/metadata/properties" ma:root="true" ma:fieldsID="45d5a94177b52c78ca48d118f66c5d63" ns2:_="">
    <xsd:import namespace="B1BA16FE-AC2E-4D05-A125-0F7421B0F699"/>
    <xsd:element name="properties">
      <xsd:complexType>
        <xsd:sequence>
          <xsd:element name="documentManagement">
            <xsd:complexType>
              <xsd:all>
                <xsd:element ref="ns2:vak" minOccurs="0"/>
                <xsd:element ref="ns2:Categorie" minOccurs="0"/>
                <xsd:element ref="ns2:aangemaakt" minOccurs="0"/>
                <xsd:element ref="ns2:Profi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BA16FE-AC2E-4D05-A125-0F7421B0F699" elementFormDefault="qualified">
    <xsd:import namespace="http://schemas.microsoft.com/office/2006/documentManagement/types"/>
    <xsd:import namespace="http://schemas.microsoft.com/office/infopath/2007/PartnerControls"/>
    <xsd:element name="vak" ma:index="8" nillable="true" ma:displayName="vak" ma:default="Blokboek Semester 4" ma:format="Dropdown" ma:internalName="vak">
      <xsd:simpleType>
        <xsd:restriction base="dms:Choice">
          <xsd:enumeration value="Blokboek Semester 4"/>
          <xsd:enumeration value="PTS4 Proftaak Semester 4"/>
          <xsd:enumeration value="BS41 Business Study 41"/>
          <xsd:enumeration value="SE41 Software Engineering 41"/>
          <xsd:enumeration value="JCF41 Java Collections Framework"/>
          <xsd:enumeration value="KPO4 Kernfase Professionele Ontwikkeling"/>
          <xsd:enumeration value="SE42 Software Engineering 42"/>
          <xsd:enumeration value="BS42 Business Study 42"/>
        </xsd:restriction>
      </xsd:simpleType>
    </xsd:element>
    <xsd:element name="Categorie" ma:index="9" nillable="true" ma:displayName="Categorie" ma:default="Sheets" ma:format="Dropdown" ma:internalName="Categorie">
      <xsd:simpleType>
        <xsd:restriction base="dms:Choice">
          <xsd:enumeration value="Sheets"/>
          <xsd:enumeration value="Opdrachten"/>
          <xsd:enumeration value="Docenten"/>
          <xsd:enumeration value="Overigen"/>
        </xsd:restriction>
      </xsd:simpleType>
    </xsd:element>
    <xsd:element name="aangemaakt" ma:index="10" nillable="true" ma:displayName="aangemaakt" ma:format="DateOnly" ma:internalName="aangemaakt" ma:readOnly="false">
      <xsd:simpleType>
        <xsd:restriction base="dms:DateTime"/>
      </xsd:simpleType>
    </xsd:element>
    <xsd:element name="Profiel" ma:index="11" nillable="true" ma:displayName="Profiel" ma:internalName="Profiel" ma:readOnly="false">
      <xsd:complexType>
        <xsd:complexContent>
          <xsd:extension base="dms:MultiChoice">
            <xsd:sequence>
              <xsd:element name="Value" maxOccurs="unbounded" minOccurs="0" nillable="true">
                <xsd:simpleType>
                  <xsd:restriction base="dms:Choice">
                    <xsd:enumeration value="B-profiel"/>
                    <xsd:enumeration value="S-profiel"/>
                    <xsd:enumeration value="T-profiel"/>
                    <xsd:enumeration value="I-profiel"/>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Categorie xmlns="B1BA16FE-AC2E-4D05-A125-0F7421B0F699">Opdrachten</Categorie>
    <vak xmlns="B1BA16FE-AC2E-4D05-A125-0F7421B0F699">SE42 Software Engineering 42</vak>
    <Profiel xmlns="B1BA16FE-AC2E-4D05-A125-0F7421B0F699">
      <Value>S-profiel</Value>
    </Profiel>
    <aangemaakt xmlns="B1BA16FE-AC2E-4D05-A125-0F7421B0F699">2011-05-05T01:00:00+00:00</aangemaakt>
  </documentManagement>
</p:properties>
</file>

<file path=customXml/itemProps1.xml><?xml version="1.0" encoding="utf-8"?>
<ds:datastoreItem xmlns:ds="http://schemas.openxmlformats.org/officeDocument/2006/customXml" ds:itemID="{B8B2D32E-AC7F-40A3-A5B4-EBD8E5F04B8C}"/>
</file>

<file path=customXml/itemProps2.xml><?xml version="1.0" encoding="utf-8"?>
<ds:datastoreItem xmlns:ds="http://schemas.openxmlformats.org/officeDocument/2006/customXml" ds:itemID="{0904C71D-7EFE-457A-884C-A1220F0B440F}"/>
</file>

<file path=customXml/itemProps3.xml><?xml version="1.0" encoding="utf-8"?>
<ds:datastoreItem xmlns:ds="http://schemas.openxmlformats.org/officeDocument/2006/customXml" ds:itemID="{391CAEC3-F4EC-48B1-B22B-2944034C43A2}"/>
</file>

<file path=docProps/app.xml><?xml version="1.0" encoding="utf-8"?>
<Properties xmlns="http://schemas.openxmlformats.org/officeDocument/2006/extended-properties" xmlns:vt="http://schemas.openxmlformats.org/officeDocument/2006/docPropsVTypes">
  <Template>Normal_Wordconv.dotm</Template>
  <TotalTime>28</TotalTime>
  <Pages>1</Pages>
  <Words>84</Words>
  <Characters>464</Characters>
  <Application>Microsoft Office Outlook</Application>
  <DocSecurity>0</DocSecurity>
  <Lines>0</Lines>
  <Paragraphs>0</Paragraphs>
  <ScaleCrop>false</ScaleCrop>
  <Company>Fontys Hogescholen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Opdracht review</dc:title>
  <dc:creator>Hans</dc:creator>
  <cp:lastModifiedBy>Hans van Heumen</cp:lastModifiedBy>
  <cp:revision>4</cp:revision>
  <dcterms:created xsi:type="dcterms:W3CDTF">2010-05-30T19:33:00Z</dcterms:created>
  <dcterms:modified xsi:type="dcterms:W3CDTF">2011-06-06T13:26:00Z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0x0101008A79932BC35A8A46B6AC251A45F679D7</vt:lpwstr>
  </property>
  <property fmtid="{D5CDD505-2E9C-101B-9397-08002B2CF9AE}" pid="3" name="Categorie">
    <vt:lpwstr>Opdrachten</vt:lpwstr>
  </property>
  <property fmtid="{D5CDD505-2E9C-101B-9397-08002B2CF9AE}" pid="4" name="vak">
    <vt:lpwstr>SE42</vt:lpwstr>
  </property>
  <property fmtid="{D5CDD505-2E9C-101B-9397-08002B2CF9AE}" pid="5" name="Profiel">
    <vt:lpwstr>;#S-profiel;#</vt:lpwstr>
  </property>
  <property fmtid="{D5CDD505-2E9C-101B-9397-08002B2CF9AE}" pid="6" name="aangemaakt">
    <vt:lpwstr>2011-05-05T00:00:00Z</vt:lpwstr>
  </property>
  <property fmtid="{D5CDD505-2E9C-101B-9397-08002B2CF9AE}" pid="7" name="Order">
    <vt:r8>10900</vt:r8>
  </property>
</Properties>
</file>